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19E" w:rsidRPr="00D5169F" w:rsidRDefault="00C41A9C" w:rsidP="00D5169F">
      <w:pPr>
        <w:pStyle w:val="Ttulo1"/>
        <w:jc w:val="lef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EJERCICIOS BUCLES</w:t>
      </w:r>
    </w:p>
    <w:p w:rsidR="00CC719E" w:rsidRPr="00D5169F" w:rsidRDefault="00CC719E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EJERCICIO 1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Crea el código PHP donde generes: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a) Un bucle </w:t>
      </w:r>
      <w:proofErr w:type="spellStart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while</w:t>
      </w:r>
      <w:proofErr w:type="spellEnd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que cuente desde 50 hasta 40 (fíjate que en este caso es decreciente)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b) Un bucle </w:t>
      </w:r>
      <w:proofErr w:type="spellStart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while</w:t>
      </w:r>
      <w:proofErr w:type="spellEnd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que a partir de una variable $contador que toma valores de 1 a 5, muestre por pantalla el doble del valor de $contador, es decir, que muestre 2, 4, 6, 8, 10.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EJERCICIO 2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Crea el código PHP donde generes: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a) Un bucle do…</w:t>
      </w:r>
      <w:proofErr w:type="spellStart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while</w:t>
      </w:r>
      <w:proofErr w:type="spellEnd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que cuente desde 50 hasta 40 (fíjate que en este caso es decreciente)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b) Un bucle do…</w:t>
      </w:r>
      <w:proofErr w:type="spellStart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while</w:t>
      </w:r>
      <w:proofErr w:type="spellEnd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que a partir de una variable $contador que toma valores de 1 a 5, muestre por pantalla el doble del valor de $contador, es decir, que muestre 2, 4, 6, 8, 10.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EJERCICIO 3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Crea el código PHP donde generes: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a) Un bucle </w:t>
      </w:r>
      <w:proofErr w:type="spellStart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for</w:t>
      </w:r>
      <w:proofErr w:type="spellEnd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que cuente desde 50 hasta 40 (fíjate que en este caso es decreciente y que por tanto la variable deberá operar como $galletas– –).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b) Un bucle </w:t>
      </w:r>
      <w:proofErr w:type="spellStart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for</w:t>
      </w:r>
      <w:proofErr w:type="spellEnd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que a partir de una variable $contador que toma valores de 1 a 5, muestre por pantalla el doble del valor de $contador, es decir, que muestre 2, 4, 6, 8, 10.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EJERCICIO 4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Crea el código PHP donde generes: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a) Un bucle </w:t>
      </w:r>
      <w:proofErr w:type="spellStart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for</w:t>
      </w:r>
      <w:proofErr w:type="spellEnd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que cuente desde 50 hasta 500 de 25 en 25.</w:t>
      </w:r>
    </w:p>
    <w:p w:rsid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b) Un bucle </w:t>
      </w:r>
      <w:proofErr w:type="spellStart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>for</w:t>
      </w:r>
      <w:proofErr w:type="spellEnd"/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que a partir de una variable de control $j que toma valores de 100 a 500 de 100 en 100, muestre por pantalla el resultado de dividir la variable de control por 20. En este caso, el resultado será 5 (que es 100/20…), 10 (que es 200/20…), 15, 20, 25.</w:t>
      </w:r>
    </w:p>
    <w:p w:rsidR="00D5169F" w:rsidRDefault="00D5169F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 xml:space="preserve">EJERCICIO </w:t>
      </w:r>
      <w:r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5</w:t>
      </w:r>
    </w:p>
    <w:p w:rsidR="00D5169F" w:rsidRDefault="00D5169F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Una industria de sobres de tarjetas de navidad dispone en la actualidad de 500 sobres, distribuidos así: 300 sobres de 15 cm de largo por 10 cm de ancho y 200 sobres de 20 cm de largo por 15 cm de ancho.   Para que sea posible introducir una tarjeta en un sobre se requiere que el largo y ancho de la tarjeta sean menores o iguales al largo y ancho del sobre. La industria requiere un algoritmo que imprima el número de sobres que necesitará y el número de sobres que tendrá que producir para cubrir la demanda de tarjetas. Por cada </w:t>
      </w: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tarjeta pedida se suministra el largo y el ancho de la misma. La industria sólo produce sobres cuando no tiene existencias de las dimensiones pedidas.</w:t>
      </w:r>
      <w:r w:rsidRPr="00D5169F">
        <w:rPr>
          <w:rFonts w:asciiTheme="majorHAnsi" w:hAnsiTheme="majorHAnsi" w:cstheme="majorHAnsi"/>
          <w:color w:val="000000" w:themeColor="text1"/>
          <w:sz w:val="22"/>
          <w:szCs w:val="22"/>
        </w:rPr>
        <w:br/>
      </w:r>
    </w:p>
    <w:p w:rsidR="00D5169F" w:rsidRPr="00D5169F" w:rsidRDefault="00D5169F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 xml:space="preserve">EJERCICIO </w:t>
      </w:r>
      <w:r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6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Elaborar un algoritmo que muestre los enteros desde 1 hasta N y sus cuadrados, calculados solamente con sumas y utilizando el método propuesto.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Número</w:t>
      </w:r>
      <w:r w:rsidRPr="00D5169F">
        <w:rPr>
          <w:rFonts w:asciiTheme="majorHAnsi" w:hAnsiTheme="majorHAnsi" w:cstheme="majorHAnsi"/>
          <w:color w:val="000000" w:themeColor="text1"/>
        </w:rPr>
        <w:tab/>
        <w:t xml:space="preserve"> Cuadrado</w:t>
      </w:r>
      <w:r w:rsidRPr="00D5169F">
        <w:rPr>
          <w:rFonts w:asciiTheme="majorHAnsi" w:hAnsiTheme="majorHAnsi" w:cstheme="majorHAnsi"/>
          <w:color w:val="000000" w:themeColor="text1"/>
        </w:rPr>
        <w:tab/>
        <w:t xml:space="preserve"> Método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 xml:space="preserve">1 </w:t>
      </w:r>
      <w:r w:rsidRPr="00D5169F">
        <w:rPr>
          <w:rFonts w:asciiTheme="majorHAnsi" w:hAnsiTheme="majorHAnsi" w:cstheme="majorHAnsi"/>
          <w:color w:val="000000" w:themeColor="text1"/>
        </w:rPr>
        <w:tab/>
        <w:t>1</w:t>
      </w:r>
      <w:r w:rsidRPr="00D5169F">
        <w:rPr>
          <w:rFonts w:asciiTheme="majorHAnsi" w:hAnsiTheme="majorHAnsi" w:cstheme="majorHAnsi"/>
          <w:color w:val="000000" w:themeColor="text1"/>
        </w:rPr>
        <w:tab/>
      </w:r>
      <w:r w:rsidRPr="00D5169F">
        <w:rPr>
          <w:rFonts w:asciiTheme="majorHAnsi" w:hAnsiTheme="majorHAnsi" w:cstheme="majorHAnsi"/>
          <w:color w:val="000000" w:themeColor="text1"/>
        </w:rPr>
        <w:tab/>
        <w:t xml:space="preserve"> 1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 xml:space="preserve">2 </w:t>
      </w:r>
      <w:r w:rsidRPr="00D5169F">
        <w:rPr>
          <w:rFonts w:asciiTheme="majorHAnsi" w:hAnsiTheme="majorHAnsi" w:cstheme="majorHAnsi"/>
          <w:color w:val="000000" w:themeColor="text1"/>
        </w:rPr>
        <w:tab/>
        <w:t>4</w:t>
      </w:r>
      <w:r w:rsidRPr="00D5169F">
        <w:rPr>
          <w:rFonts w:asciiTheme="majorHAnsi" w:hAnsiTheme="majorHAnsi" w:cstheme="majorHAnsi"/>
          <w:color w:val="000000" w:themeColor="text1"/>
        </w:rPr>
        <w:tab/>
      </w:r>
      <w:r w:rsidRPr="00D5169F">
        <w:rPr>
          <w:rFonts w:asciiTheme="majorHAnsi" w:hAnsiTheme="majorHAnsi" w:cstheme="majorHAnsi"/>
          <w:color w:val="000000" w:themeColor="text1"/>
        </w:rPr>
        <w:tab/>
        <w:t xml:space="preserve"> 1 + 3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 xml:space="preserve">3 </w:t>
      </w:r>
      <w:r w:rsidRPr="00D5169F">
        <w:rPr>
          <w:rFonts w:asciiTheme="majorHAnsi" w:hAnsiTheme="majorHAnsi" w:cstheme="majorHAnsi"/>
          <w:color w:val="000000" w:themeColor="text1"/>
        </w:rPr>
        <w:tab/>
        <w:t>9</w:t>
      </w:r>
      <w:r w:rsidRPr="00D5169F">
        <w:rPr>
          <w:rFonts w:asciiTheme="majorHAnsi" w:hAnsiTheme="majorHAnsi" w:cstheme="majorHAnsi"/>
          <w:color w:val="000000" w:themeColor="text1"/>
        </w:rPr>
        <w:tab/>
      </w:r>
      <w:r w:rsidRPr="00D5169F">
        <w:rPr>
          <w:rFonts w:asciiTheme="majorHAnsi" w:hAnsiTheme="majorHAnsi" w:cstheme="majorHAnsi"/>
          <w:color w:val="000000" w:themeColor="text1"/>
        </w:rPr>
        <w:tab/>
        <w:t xml:space="preserve"> 1 + 3 + 5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 xml:space="preserve">4 </w:t>
      </w:r>
      <w:r w:rsidRPr="00D5169F">
        <w:rPr>
          <w:rFonts w:asciiTheme="majorHAnsi" w:hAnsiTheme="majorHAnsi" w:cstheme="majorHAnsi"/>
          <w:color w:val="000000" w:themeColor="text1"/>
        </w:rPr>
        <w:tab/>
        <w:t>16</w:t>
      </w:r>
      <w:r w:rsidRPr="00D5169F">
        <w:rPr>
          <w:rFonts w:asciiTheme="majorHAnsi" w:hAnsiTheme="majorHAnsi" w:cstheme="majorHAnsi"/>
          <w:color w:val="000000" w:themeColor="text1"/>
        </w:rPr>
        <w:tab/>
      </w:r>
      <w:r w:rsidRPr="00D5169F">
        <w:rPr>
          <w:rFonts w:asciiTheme="majorHAnsi" w:hAnsiTheme="majorHAnsi" w:cstheme="majorHAnsi"/>
          <w:color w:val="000000" w:themeColor="text1"/>
        </w:rPr>
        <w:tab/>
        <w:t xml:space="preserve"> 1 + 3 + 5 + 7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 xml:space="preserve">5 </w:t>
      </w:r>
      <w:r w:rsidRPr="00D5169F">
        <w:rPr>
          <w:rFonts w:asciiTheme="majorHAnsi" w:hAnsiTheme="majorHAnsi" w:cstheme="majorHAnsi"/>
          <w:color w:val="000000" w:themeColor="text1"/>
        </w:rPr>
        <w:tab/>
        <w:t>25</w:t>
      </w:r>
      <w:r w:rsidRPr="00D5169F">
        <w:rPr>
          <w:rFonts w:asciiTheme="majorHAnsi" w:hAnsiTheme="majorHAnsi" w:cstheme="majorHAnsi"/>
          <w:color w:val="000000" w:themeColor="text1"/>
        </w:rPr>
        <w:tab/>
      </w:r>
      <w:r w:rsidRPr="00D5169F">
        <w:rPr>
          <w:rFonts w:asciiTheme="majorHAnsi" w:hAnsiTheme="majorHAnsi" w:cstheme="majorHAnsi"/>
          <w:color w:val="000000" w:themeColor="text1"/>
        </w:rPr>
        <w:tab/>
        <w:t xml:space="preserve"> 1 + 3 + 5 + 7 + 9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. . .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. . .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. . .</w:t>
      </w:r>
    </w:p>
    <w:p w:rsid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</w:t>
      </w:r>
    </w:p>
    <w:p w:rsid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D5169F" w:rsidRDefault="00D5169F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 xml:space="preserve">EJERCICIO </w:t>
      </w:r>
      <w:r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7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Una empresa tiene un número variable de empleados y de cada uno de ellos posee la siguiente información:</w:t>
      </w:r>
    </w:p>
    <w:p w:rsidR="00D5169F" w:rsidRPr="00D5169F" w:rsidRDefault="00D5169F" w:rsidP="00D5169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Código.</w:t>
      </w:r>
    </w:p>
    <w:p w:rsidR="00D5169F" w:rsidRPr="00D5169F" w:rsidRDefault="00D5169F" w:rsidP="00D5169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Nombres.</w:t>
      </w:r>
    </w:p>
    <w:p w:rsidR="00D5169F" w:rsidRPr="00D5169F" w:rsidRDefault="00D5169F" w:rsidP="00D5169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Número de hijos.</w:t>
      </w:r>
    </w:p>
    <w:p w:rsidR="00D5169F" w:rsidRPr="00D5169F" w:rsidRDefault="00D5169F" w:rsidP="00D5169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Salario por hora.</w:t>
      </w:r>
    </w:p>
    <w:p w:rsidR="00D5169F" w:rsidRPr="00D5169F" w:rsidRDefault="00D5169F" w:rsidP="00D5169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Número de horas trabajadas al mes.</w:t>
      </w:r>
    </w:p>
    <w:p w:rsidR="00D5169F" w:rsidRPr="00D5169F" w:rsidRDefault="00D5169F" w:rsidP="00D5169F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La retención por cada empleado se determina así: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Para salarios menores de $580.000: si el número de hijos es mayor de 6 no hay retención; si el número de hijos es menor o igual a 6, se le retiene un porcentaje igual a 6 menos el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proofErr w:type="gramStart"/>
      <w:r w:rsidRPr="00D5169F">
        <w:rPr>
          <w:rFonts w:asciiTheme="majorHAnsi" w:hAnsiTheme="majorHAnsi" w:cstheme="majorHAnsi"/>
          <w:color w:val="000000" w:themeColor="text1"/>
        </w:rPr>
        <w:t>número</w:t>
      </w:r>
      <w:proofErr w:type="gramEnd"/>
      <w:r w:rsidRPr="00D5169F">
        <w:rPr>
          <w:rFonts w:asciiTheme="majorHAnsi" w:hAnsiTheme="majorHAnsi" w:cstheme="majorHAnsi"/>
          <w:color w:val="000000" w:themeColor="text1"/>
        </w:rPr>
        <w:t xml:space="preserve"> de hijos dividido por 2.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Para salarios iguales o mayores a $580.000: si el número de hijos es menor de 3, se le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proofErr w:type="gramStart"/>
      <w:r w:rsidRPr="00D5169F">
        <w:rPr>
          <w:rFonts w:asciiTheme="majorHAnsi" w:hAnsiTheme="majorHAnsi" w:cstheme="majorHAnsi"/>
          <w:color w:val="000000" w:themeColor="text1"/>
        </w:rPr>
        <w:t>retiene</w:t>
      </w:r>
      <w:proofErr w:type="gramEnd"/>
      <w:r w:rsidRPr="00D5169F">
        <w:rPr>
          <w:rFonts w:asciiTheme="majorHAnsi" w:hAnsiTheme="majorHAnsi" w:cstheme="majorHAnsi"/>
          <w:color w:val="000000" w:themeColor="text1"/>
        </w:rPr>
        <w:t xml:space="preserve"> un 3%; si el número de hijos es mayor o igual a 3 se le retiene un porcentaje igual a 10 dividido por el número de hijos.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El subsidio por cada hijo es de $1.200.</w:t>
      </w:r>
    </w:p>
    <w:p w:rsid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Elaborar un algoritmo que muestre: código, nombres, devengado, retención, subsidio y total a pagar.</w:t>
      </w:r>
    </w:p>
    <w:p w:rsid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D5169F" w:rsidRPr="00D5169F" w:rsidRDefault="00D5169F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 xml:space="preserve">EJERCICIO </w:t>
      </w:r>
      <w:r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8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 xml:space="preserve">Una oficina de seguros ha reunido datos concernientes a todos los accidentes de tránsito ocurridos en el área metropolitana de Medellín en el último año. Por cada conductor involucrado en un accidente se toman los siguientes datos: año de </w:t>
      </w:r>
      <w:proofErr w:type="gramStart"/>
      <w:r w:rsidRPr="00D5169F">
        <w:rPr>
          <w:rFonts w:asciiTheme="majorHAnsi" w:hAnsiTheme="majorHAnsi" w:cstheme="majorHAnsi"/>
          <w:color w:val="000000" w:themeColor="text1"/>
        </w:rPr>
        <w:t>nacimiento</w:t>
      </w:r>
      <w:proofErr w:type="gramEnd"/>
      <w:r w:rsidRPr="00D5169F">
        <w:rPr>
          <w:rFonts w:asciiTheme="majorHAnsi" w:hAnsiTheme="majorHAnsi" w:cstheme="majorHAnsi"/>
          <w:color w:val="000000" w:themeColor="text1"/>
        </w:rPr>
        <w:t xml:space="preserve">, sexo (1: </w:t>
      </w:r>
      <w:r w:rsidRPr="00D5169F">
        <w:rPr>
          <w:rFonts w:asciiTheme="majorHAnsi" w:hAnsiTheme="majorHAnsi" w:cstheme="majorHAnsi"/>
          <w:color w:val="000000" w:themeColor="text1"/>
        </w:rPr>
        <w:lastRenderedPageBreak/>
        <w:t>Femenino, 2: Masculino), registro del carro (1: Medellín, 2: Otras ciudades). Hacer un algoritmo que muestre:</w:t>
      </w:r>
    </w:p>
    <w:p w:rsidR="00D5169F" w:rsidRPr="00D5169F" w:rsidRDefault="00D5169F" w:rsidP="00D5169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El porcentaje de conductores menores de 25 años.</w:t>
      </w:r>
    </w:p>
    <w:p w:rsidR="00D5169F" w:rsidRPr="00D5169F" w:rsidRDefault="00D5169F" w:rsidP="00D5169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Porcentaje de conductores del sexo femenino.</w:t>
      </w:r>
    </w:p>
    <w:p w:rsidR="00D5169F" w:rsidRPr="00D5169F" w:rsidRDefault="00D5169F" w:rsidP="00D5169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Porcentaje de conductores masculinos con edades entre 12 y 30 años.</w:t>
      </w:r>
    </w:p>
    <w:p w:rsidR="00D5169F" w:rsidRDefault="00D5169F" w:rsidP="00D5169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Porcentaje de conductores cuyos carros están registrados fuera de Medellín.</w:t>
      </w:r>
    </w:p>
    <w:p w:rsidR="00D5169F" w:rsidRDefault="00D5169F" w:rsidP="00D5169F">
      <w:pPr>
        <w:pStyle w:val="NormalWeb"/>
        <w:shd w:val="clear" w:color="auto" w:fill="FFFFFF"/>
        <w:spacing w:before="130" w:beforeAutospacing="0" w:after="195" w:afterAutospacing="0"/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</w:pPr>
    </w:p>
    <w:p w:rsidR="00D5169F" w:rsidRPr="00D5169F" w:rsidRDefault="00D5169F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 xml:space="preserve">EJERCICIO </w:t>
      </w:r>
      <w:r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9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A lo largo de un día un cajero atiende a las personas que llegan a efectuar movimientos bancarios. Estos movimientos son esencialmente consignaciones y retiros. Determinar la cantidad total de dinero obtenido por concepto de consignaciones y retiros en todo el día, lo mismo que un balance que indique si hubo más retiros que consignaciones y la diferencia absoluta.</w:t>
      </w:r>
      <w:r w:rsidRPr="00D5169F">
        <w:rPr>
          <w:rFonts w:asciiTheme="majorHAnsi" w:hAnsiTheme="majorHAnsi" w:cstheme="majorHAnsi"/>
          <w:color w:val="000000" w:themeColor="text1"/>
        </w:rPr>
        <w:br/>
      </w:r>
    </w:p>
    <w:p w:rsidR="00D5169F" w:rsidRPr="00D5169F" w:rsidRDefault="00D5169F" w:rsidP="00D5169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Un restaurante paga a sus 10 meseros dos clases de comisiones:</w:t>
      </w:r>
    </w:p>
    <w:p w:rsidR="00D5169F" w:rsidRPr="00D5169F" w:rsidRDefault="00D5169F" w:rsidP="00D5169F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Una comisión del 7% sobre toda venta.</w:t>
      </w:r>
    </w:p>
    <w:p w:rsidR="00D5169F" w:rsidRPr="00D5169F" w:rsidRDefault="00D5169F" w:rsidP="00D5169F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Otra comisión que depende del tipo de venta: 15% si la venta es de contado, 10% si la venta se hizo en cheque y, 5% si se hizo con tarjeta de crédito.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El restaurante tiene por cada venta: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Identificación del vendedor (1, 2, 3……)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Tipos de ventas (1: contado; 2: cheque; 3: tarjeta)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Cuantía de la venta.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Elaborar un algoritmo que obtenga el total a pagar por comisiones a cada uno de los empleados si se labora 8 horas diarias.</w:t>
      </w:r>
      <w:r w:rsidRPr="00D5169F">
        <w:rPr>
          <w:rFonts w:asciiTheme="majorHAnsi" w:hAnsiTheme="majorHAnsi" w:cstheme="majorHAnsi"/>
          <w:color w:val="000000" w:themeColor="text1"/>
        </w:rPr>
        <w:br/>
      </w:r>
    </w:p>
    <w:p w:rsidR="00D5169F" w:rsidRPr="00D5169F" w:rsidRDefault="00D5169F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 xml:space="preserve">EJERCICIO </w:t>
      </w:r>
      <w:r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10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Por cada uno de los N estudiantes de una universidad, donde cada uno cursa 4 materias se tienen los siguientes datos:</w:t>
      </w:r>
    </w:p>
    <w:p w:rsidR="00D5169F" w:rsidRPr="00D5169F" w:rsidRDefault="00D5169F" w:rsidP="00D516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Código del estudiante.</w:t>
      </w:r>
    </w:p>
    <w:p w:rsidR="00D5169F" w:rsidRPr="00D5169F" w:rsidRDefault="00D5169F" w:rsidP="00D516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Nota materia 1.</w:t>
      </w:r>
    </w:p>
    <w:p w:rsidR="00D5169F" w:rsidRPr="00D5169F" w:rsidRDefault="00D5169F" w:rsidP="00D516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Número de créditos de la materia 1.</w:t>
      </w:r>
    </w:p>
    <w:p w:rsidR="00D5169F" w:rsidRPr="00D5169F" w:rsidRDefault="00D5169F" w:rsidP="00D516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Nota materia 2.</w:t>
      </w:r>
    </w:p>
    <w:p w:rsidR="00D5169F" w:rsidRPr="00D5169F" w:rsidRDefault="00D5169F" w:rsidP="00D516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Número de créditos de la materia 2.</w:t>
      </w:r>
    </w:p>
    <w:p w:rsidR="00D5169F" w:rsidRPr="00D5169F" w:rsidRDefault="00D5169F" w:rsidP="00D516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Nota materia 3.</w:t>
      </w:r>
    </w:p>
    <w:p w:rsidR="00D5169F" w:rsidRPr="00D5169F" w:rsidRDefault="00D5169F" w:rsidP="00D516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Número de créditos de la materia 3.</w:t>
      </w:r>
    </w:p>
    <w:p w:rsidR="00D5169F" w:rsidRPr="00D5169F" w:rsidRDefault="00D5169F" w:rsidP="00D516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Nota materia 4.</w:t>
      </w:r>
    </w:p>
    <w:p w:rsidR="00D5169F" w:rsidRPr="00D5169F" w:rsidRDefault="00D5169F" w:rsidP="00D516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El Número de créditos de la materia 4.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Hacer un algoritmo que encuentre para cada estudiante el número de créditos cursados y el promedio de sus notas, si el promedio es mayor a 4.5 tiene descuento de lo contrario no.</w:t>
      </w: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D5169F" w:rsidRPr="00D5169F" w:rsidRDefault="00D5169F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169F"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 xml:space="preserve">EJERCICIO </w:t>
      </w:r>
      <w:r>
        <w:rPr>
          <w:rStyle w:val="Textoennegrita"/>
          <w:rFonts w:asciiTheme="majorHAnsi" w:hAnsiTheme="majorHAnsi" w:cstheme="majorHAnsi"/>
          <w:color w:val="000000" w:themeColor="text1"/>
          <w:sz w:val="22"/>
          <w:szCs w:val="22"/>
        </w:rPr>
        <w:t>11</w:t>
      </w:r>
    </w:p>
    <w:p w:rsid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D5169F" w:rsidRPr="00D5169F" w:rsidRDefault="00D5169F" w:rsidP="00D516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Dados N valores, diseñe un algoritmo que haga el siguiente proceso:</w:t>
      </w:r>
    </w:p>
    <w:p w:rsidR="00D5169F" w:rsidRPr="00D5169F" w:rsidRDefault="00D5169F" w:rsidP="00D5169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Si el valor es menor que cero calcular su cubo.</w:t>
      </w:r>
    </w:p>
    <w:p w:rsidR="00D5169F" w:rsidRPr="00D5169F" w:rsidRDefault="00D5169F" w:rsidP="00D5169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Si el valor está entre 0 y 100 calcular su cuadrado.</w:t>
      </w:r>
    </w:p>
    <w:p w:rsidR="00D5169F" w:rsidRPr="00D5169F" w:rsidRDefault="00D5169F" w:rsidP="00D5169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D5169F">
        <w:rPr>
          <w:rFonts w:asciiTheme="majorHAnsi" w:hAnsiTheme="majorHAnsi" w:cstheme="majorHAnsi"/>
          <w:color w:val="000000" w:themeColor="text1"/>
        </w:rPr>
        <w:t>Si el valor está entre 101 y 1000 calcular su raíz cuadrada.</w:t>
      </w:r>
    </w:p>
    <w:p w:rsidR="00C41A9C" w:rsidRPr="00D5169F" w:rsidRDefault="00C41A9C" w:rsidP="00D5169F">
      <w:pPr>
        <w:pStyle w:val="NormalWeb"/>
        <w:shd w:val="clear" w:color="auto" w:fill="FFFFFF"/>
        <w:spacing w:before="130" w:beforeAutospacing="0" w:after="195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7452B1" w:rsidRPr="00D5169F" w:rsidRDefault="007452B1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C41A9C" w:rsidRPr="00D5169F" w:rsidRDefault="00C41A9C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7452B1" w:rsidRPr="00D5169F" w:rsidRDefault="007452B1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7452B1" w:rsidRPr="00D5169F" w:rsidRDefault="007452B1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CC719E" w:rsidRPr="00D5169F" w:rsidRDefault="00CC719E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CC719E" w:rsidRPr="00D5169F" w:rsidRDefault="00CC719E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CC719E" w:rsidRPr="00D5169F" w:rsidRDefault="00CC719E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CC719E" w:rsidRPr="00D5169F" w:rsidRDefault="00CC719E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74541B" w:rsidRPr="00D5169F" w:rsidRDefault="0074541B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C41A9C" w:rsidRPr="00D5169F" w:rsidRDefault="00C41A9C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C41A9C" w:rsidRPr="00D5169F" w:rsidRDefault="00C41A9C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A13264" w:rsidRPr="00D5169F" w:rsidRDefault="00A13264" w:rsidP="00D5169F">
      <w:pPr>
        <w:spacing w:line="240" w:lineRule="auto"/>
        <w:rPr>
          <w:rFonts w:asciiTheme="majorHAnsi" w:hAnsiTheme="majorHAnsi" w:cstheme="majorHAnsi"/>
          <w:color w:val="000000" w:themeColor="text1"/>
        </w:rPr>
      </w:pPr>
    </w:p>
    <w:p w:rsidR="00D5169F" w:rsidRDefault="00D5169F" w:rsidP="00D5169F">
      <w:pPr>
        <w:pStyle w:val="Ttulo2"/>
        <w:rPr>
          <w:rFonts w:asciiTheme="majorHAnsi" w:hAnsiTheme="majorHAnsi" w:cstheme="majorHAnsi"/>
          <w:color w:val="000000" w:themeColor="text1"/>
          <w:szCs w:val="22"/>
        </w:rPr>
      </w:pPr>
    </w:p>
    <w:p w:rsidR="00D5169F" w:rsidRDefault="00D5169F" w:rsidP="00D5169F">
      <w:pPr>
        <w:pStyle w:val="Ttulo2"/>
        <w:rPr>
          <w:rFonts w:asciiTheme="majorHAnsi" w:hAnsiTheme="majorHAnsi" w:cstheme="majorHAnsi"/>
          <w:color w:val="000000" w:themeColor="text1"/>
          <w:szCs w:val="22"/>
        </w:rPr>
      </w:pPr>
    </w:p>
    <w:p w:rsidR="00D5169F" w:rsidRDefault="00D5169F" w:rsidP="00D5169F">
      <w:pPr>
        <w:pStyle w:val="Ttulo2"/>
        <w:rPr>
          <w:rFonts w:asciiTheme="majorHAnsi" w:hAnsiTheme="majorHAnsi" w:cstheme="majorHAnsi"/>
          <w:color w:val="000000" w:themeColor="text1"/>
          <w:szCs w:val="22"/>
        </w:rPr>
      </w:pPr>
    </w:p>
    <w:p w:rsidR="00D5169F" w:rsidRDefault="00D5169F" w:rsidP="00D5169F">
      <w:pPr>
        <w:pStyle w:val="Ttulo2"/>
        <w:rPr>
          <w:rFonts w:asciiTheme="majorHAnsi" w:hAnsiTheme="majorHAnsi" w:cstheme="majorHAnsi"/>
          <w:color w:val="000000" w:themeColor="text1"/>
          <w:szCs w:val="22"/>
        </w:rPr>
      </w:pPr>
    </w:p>
    <w:p w:rsidR="00D5169F" w:rsidRDefault="00D5169F" w:rsidP="00D5169F">
      <w:pPr>
        <w:pStyle w:val="Ttulo2"/>
        <w:rPr>
          <w:rFonts w:asciiTheme="majorHAnsi" w:hAnsiTheme="majorHAnsi" w:cstheme="majorHAnsi"/>
          <w:color w:val="000000" w:themeColor="text1"/>
          <w:szCs w:val="22"/>
        </w:rPr>
      </w:pPr>
    </w:p>
    <w:p w:rsidR="00D5169F" w:rsidRDefault="00D5169F" w:rsidP="00D5169F">
      <w:pPr>
        <w:pStyle w:val="Ttulo2"/>
        <w:rPr>
          <w:rFonts w:asciiTheme="majorHAnsi" w:hAnsiTheme="majorHAnsi" w:cstheme="majorHAnsi"/>
          <w:color w:val="000000" w:themeColor="text1"/>
          <w:szCs w:val="22"/>
        </w:rPr>
      </w:pPr>
    </w:p>
    <w:p w:rsidR="00CC719E" w:rsidRPr="00D5169F" w:rsidRDefault="00C41A9C" w:rsidP="00D5169F">
      <w:pPr>
        <w:pStyle w:val="Ttulo2"/>
        <w:rPr>
          <w:rFonts w:asciiTheme="majorHAnsi" w:hAnsiTheme="majorHAnsi" w:cstheme="majorHAnsi"/>
          <w:color w:val="000000" w:themeColor="text1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Cs w:val="22"/>
        </w:rPr>
        <w:t>ANALISIS Y DISEÑO DE SISTEMAS DE INFORMACIÓN</w:t>
      </w:r>
    </w:p>
    <w:p w:rsidR="00CC719E" w:rsidRPr="00D5169F" w:rsidRDefault="00C41A9C" w:rsidP="00D5169F">
      <w:pPr>
        <w:pStyle w:val="Ttulo2"/>
        <w:rPr>
          <w:rFonts w:asciiTheme="majorHAnsi" w:hAnsiTheme="majorHAnsi" w:cstheme="majorHAnsi"/>
          <w:color w:val="000000" w:themeColor="text1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Cs w:val="22"/>
        </w:rPr>
        <w:t>CENTRO DE LA INNOVACIÓN LA AGROINDUSTRIA Y LA AVIACÓN</w:t>
      </w:r>
    </w:p>
    <w:p w:rsidR="00CC719E" w:rsidRPr="00D5169F" w:rsidRDefault="002541EB" w:rsidP="00D5169F">
      <w:pPr>
        <w:pStyle w:val="Ttulo2"/>
        <w:rPr>
          <w:rFonts w:asciiTheme="majorHAnsi" w:hAnsiTheme="majorHAnsi" w:cstheme="majorHAnsi"/>
          <w:color w:val="000000" w:themeColor="text1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Cs w:val="22"/>
        </w:rPr>
        <w:t>SERVICIO NACIONAL DE APRENDIZAJE SENA</w:t>
      </w:r>
    </w:p>
    <w:p w:rsidR="00CC719E" w:rsidRPr="00D5169F" w:rsidRDefault="00C41A9C" w:rsidP="00D5169F">
      <w:pPr>
        <w:pStyle w:val="Ttulo2"/>
        <w:rPr>
          <w:rFonts w:asciiTheme="majorHAnsi" w:hAnsiTheme="majorHAnsi" w:cstheme="majorHAnsi"/>
          <w:color w:val="000000" w:themeColor="text1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Cs w:val="22"/>
        </w:rPr>
        <w:t>Rionegro Antioquia 2019</w:t>
      </w:r>
    </w:p>
    <w:p w:rsidR="0030771D" w:rsidRPr="00D5169F" w:rsidRDefault="0030771D" w:rsidP="00D5169F">
      <w:pPr>
        <w:pStyle w:val="Ttulo2"/>
        <w:jc w:val="left"/>
        <w:rPr>
          <w:rFonts w:asciiTheme="majorHAnsi" w:hAnsiTheme="majorHAnsi" w:cstheme="majorHAnsi"/>
          <w:color w:val="000000" w:themeColor="text1"/>
          <w:szCs w:val="22"/>
        </w:rPr>
      </w:pPr>
      <w:r w:rsidRPr="00D5169F">
        <w:rPr>
          <w:rFonts w:asciiTheme="majorHAnsi" w:hAnsiTheme="majorHAnsi" w:cstheme="majorHAnsi"/>
          <w:color w:val="000000" w:themeColor="text1"/>
          <w:szCs w:val="22"/>
        </w:rPr>
        <w:lastRenderedPageBreak/>
        <w:t xml:space="preserve">   </w:t>
      </w:r>
    </w:p>
    <w:p w:rsidR="005740EB" w:rsidRPr="00D5169F" w:rsidRDefault="005740EB" w:rsidP="00D5169F">
      <w:pPr>
        <w:rPr>
          <w:rFonts w:asciiTheme="majorHAnsi" w:hAnsiTheme="majorHAnsi" w:cstheme="majorHAnsi"/>
          <w:color w:val="000000" w:themeColor="text1"/>
        </w:rPr>
      </w:pPr>
    </w:p>
    <w:sectPr w:rsidR="005740EB" w:rsidRPr="00D5169F" w:rsidSect="00CC71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170" w:rsidRDefault="004F6170">
      <w:pPr>
        <w:spacing w:after="0" w:line="240" w:lineRule="auto"/>
      </w:pPr>
      <w:r>
        <w:separator/>
      </w:r>
    </w:p>
  </w:endnote>
  <w:endnote w:type="continuationSeparator" w:id="0">
    <w:p w:rsidR="004F6170" w:rsidRDefault="004F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7B2" w:rsidRDefault="00F26183">
    <w:pPr>
      <w:pStyle w:val="Piedepgina"/>
    </w:pPr>
    <w:r w:rsidRPr="00F26183">
      <w:rPr>
        <w:noProof/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2" type="#_x0000_t202" style="position:absolute;margin-left:520.3pt;margin-top:-4.85pt;width:73pt;height:27pt;z-index:251659776;visibility:visible;mso-position-horizont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<v:textbox inset=",7.2pt,,7.2pt">
            <w:txbxContent>
              <w:p w:rsidR="009227B2" w:rsidRPr="000B2932" w:rsidRDefault="009227B2" w:rsidP="009227B2">
                <w:pPr>
                  <w:rPr>
                    <w:sz w:val="14"/>
                  </w:rPr>
                </w:pPr>
                <w:r w:rsidRPr="000B2932">
                  <w:rPr>
                    <w:rFonts w:cs="Arial"/>
                    <w:iCs/>
                    <w:color w:val="7F7F7F"/>
                    <w:sz w:val="14"/>
                  </w:rPr>
                  <w:t xml:space="preserve">   </w:t>
                </w:r>
                <w:r w:rsidR="00615903">
                  <w:rPr>
                    <w:rFonts w:cs="Arial"/>
                    <w:iCs/>
                    <w:color w:val="7F7F7F"/>
                    <w:sz w:val="14"/>
                  </w:rPr>
                  <w:t xml:space="preserve">  GC-F -005</w:t>
                </w:r>
                <w:r w:rsidRPr="000B2932">
                  <w:rPr>
                    <w:rFonts w:cs="Arial"/>
                    <w:iCs/>
                    <w:color w:val="7F7F7F"/>
                    <w:sz w:val="14"/>
                  </w:rPr>
                  <w:t xml:space="preserve">  V. 0</w:t>
                </w:r>
                <w:r>
                  <w:rPr>
                    <w:rFonts w:cs="Arial"/>
                    <w:iCs/>
                    <w:color w:val="7F7F7F"/>
                    <w:sz w:val="14"/>
                  </w:rPr>
                  <w:t>1</w:t>
                </w:r>
              </w:p>
            </w:txbxContent>
          </v:textbox>
          <w10:wrap type="through" anchorx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EB9" w:rsidRDefault="00081DA5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170" w:rsidRDefault="004F6170">
      <w:pPr>
        <w:spacing w:after="0" w:line="240" w:lineRule="auto"/>
      </w:pPr>
      <w:r>
        <w:separator/>
      </w:r>
    </w:p>
  </w:footnote>
  <w:footnote w:type="continuationSeparator" w:id="0">
    <w:p w:rsidR="004F6170" w:rsidRDefault="004F6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EB9" w:rsidRDefault="00F26183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EB9" w:rsidRPr="00CC719E" w:rsidRDefault="006B5EB9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Nombre del documento</w:t>
    </w:r>
  </w:p>
  <w:p w:rsidR="006B5EB9" w:rsidRDefault="00081DA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B5EB9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EB9" w:rsidRPr="009D3BDB" w:rsidRDefault="00F26183" w:rsidP="00270B28">
    <w:pPr>
      <w:spacing w:after="240"/>
      <w:jc w:val="right"/>
      <w:rPr>
        <w:rFonts w:cs="Arial"/>
        <w:iCs/>
        <w:color w:val="7F7F7F"/>
      </w:rPr>
    </w:pPr>
    <w:r w:rsidRPr="00F26183">
      <w:rPr>
        <w:noProof/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1" type="#_x0000_t202" style="position:absolute;left:0;text-align:left;margin-left:520.9pt;margin-top:651.95pt;width:73pt;height:27pt;z-index:251658752;visibility:visible;mso-position-horizont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<v:textbox inset=",7.2pt,,7.2pt">
            <w:txbxContent>
              <w:p w:rsidR="009227B2" w:rsidRPr="000B2932" w:rsidRDefault="009227B2" w:rsidP="009227B2">
                <w:pPr>
                  <w:rPr>
                    <w:sz w:val="14"/>
                  </w:rPr>
                </w:pPr>
                <w:r w:rsidRPr="000B2932">
                  <w:rPr>
                    <w:rFonts w:cs="Arial"/>
                    <w:iCs/>
                    <w:color w:val="7F7F7F"/>
                    <w:sz w:val="14"/>
                  </w:rPr>
                  <w:t xml:space="preserve">   </w:t>
                </w:r>
                <w:r w:rsidR="00615903">
                  <w:rPr>
                    <w:rFonts w:cs="Arial"/>
                    <w:iCs/>
                    <w:color w:val="7F7F7F"/>
                    <w:sz w:val="14"/>
                  </w:rPr>
                  <w:t xml:space="preserve">  GC-F -005</w:t>
                </w:r>
                <w:r w:rsidRPr="000B2932">
                  <w:rPr>
                    <w:rFonts w:cs="Arial"/>
                    <w:iCs/>
                    <w:color w:val="7F7F7F"/>
                    <w:sz w:val="14"/>
                  </w:rPr>
                  <w:t xml:space="preserve">  V. 0</w:t>
                </w:r>
                <w:r>
                  <w:rPr>
                    <w:rFonts w:cs="Arial"/>
                    <w:iCs/>
                    <w:color w:val="7F7F7F"/>
                    <w:sz w:val="14"/>
                  </w:rPr>
                  <w:t>1</w:t>
                </w:r>
              </w:p>
            </w:txbxContent>
          </v:textbox>
          <w10:wrap type="through" anchorx="page"/>
        </v:shape>
      </w:pict>
    </w:r>
    <w:r w:rsidR="00081DA5">
      <w:rPr>
        <w:noProof/>
        <w:lang w:val="es-ES" w:eastAsia="es-E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160D"/>
    <w:multiLevelType w:val="hybridMultilevel"/>
    <w:tmpl w:val="4A78353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16C6F"/>
    <w:multiLevelType w:val="hybridMultilevel"/>
    <w:tmpl w:val="6A4ECD9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721A0"/>
    <w:multiLevelType w:val="hybridMultilevel"/>
    <w:tmpl w:val="7B480C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87A4D"/>
    <w:multiLevelType w:val="hybridMultilevel"/>
    <w:tmpl w:val="9E9E7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E7100"/>
    <w:multiLevelType w:val="hybridMultilevel"/>
    <w:tmpl w:val="CDB677F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F659D"/>
    <w:multiLevelType w:val="hybridMultilevel"/>
    <w:tmpl w:val="28768E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11"/>
  </w:num>
  <w:num w:numId="11">
    <w:abstractNumId w:val="7"/>
  </w:num>
  <w:num w:numId="12">
    <w:abstractNumId w:val="8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078F6"/>
    <w:rsid w:val="00032142"/>
    <w:rsid w:val="00036473"/>
    <w:rsid w:val="0007223F"/>
    <w:rsid w:val="00081DA5"/>
    <w:rsid w:val="000C7914"/>
    <w:rsid w:val="000E25FA"/>
    <w:rsid w:val="00133300"/>
    <w:rsid w:val="00155FC7"/>
    <w:rsid w:val="00190540"/>
    <w:rsid w:val="00191A32"/>
    <w:rsid w:val="001C4AFA"/>
    <w:rsid w:val="001C79EA"/>
    <w:rsid w:val="001D4943"/>
    <w:rsid w:val="001F6AFF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6D19"/>
    <w:rsid w:val="0030771D"/>
    <w:rsid w:val="00321888"/>
    <w:rsid w:val="00331926"/>
    <w:rsid w:val="00386765"/>
    <w:rsid w:val="003F46D8"/>
    <w:rsid w:val="00416CBD"/>
    <w:rsid w:val="0042562D"/>
    <w:rsid w:val="004505F3"/>
    <w:rsid w:val="00460D75"/>
    <w:rsid w:val="00484E8D"/>
    <w:rsid w:val="004B3541"/>
    <w:rsid w:val="004D2B04"/>
    <w:rsid w:val="004E0924"/>
    <w:rsid w:val="004E5548"/>
    <w:rsid w:val="004F6170"/>
    <w:rsid w:val="00500BE7"/>
    <w:rsid w:val="0052390F"/>
    <w:rsid w:val="00524511"/>
    <w:rsid w:val="005435C4"/>
    <w:rsid w:val="005466AB"/>
    <w:rsid w:val="00565A8B"/>
    <w:rsid w:val="005740EB"/>
    <w:rsid w:val="0058718E"/>
    <w:rsid w:val="005B4EFC"/>
    <w:rsid w:val="005C01F0"/>
    <w:rsid w:val="005D7979"/>
    <w:rsid w:val="005E0070"/>
    <w:rsid w:val="005E17C6"/>
    <w:rsid w:val="005F4103"/>
    <w:rsid w:val="006144A5"/>
    <w:rsid w:val="00615903"/>
    <w:rsid w:val="00640D1C"/>
    <w:rsid w:val="00690DE8"/>
    <w:rsid w:val="006A78A7"/>
    <w:rsid w:val="006B5510"/>
    <w:rsid w:val="006B5EB9"/>
    <w:rsid w:val="006D38A5"/>
    <w:rsid w:val="007368B2"/>
    <w:rsid w:val="007452B1"/>
    <w:rsid w:val="0074541B"/>
    <w:rsid w:val="007606C3"/>
    <w:rsid w:val="007679C8"/>
    <w:rsid w:val="00777C02"/>
    <w:rsid w:val="007D6B9A"/>
    <w:rsid w:val="008115EB"/>
    <w:rsid w:val="00832462"/>
    <w:rsid w:val="008335F4"/>
    <w:rsid w:val="00840C48"/>
    <w:rsid w:val="0084352B"/>
    <w:rsid w:val="0087598A"/>
    <w:rsid w:val="008B4EA4"/>
    <w:rsid w:val="00907301"/>
    <w:rsid w:val="009227B2"/>
    <w:rsid w:val="009229A4"/>
    <w:rsid w:val="00926767"/>
    <w:rsid w:val="00962F2D"/>
    <w:rsid w:val="009A3C2B"/>
    <w:rsid w:val="009B32DF"/>
    <w:rsid w:val="009C28C2"/>
    <w:rsid w:val="009D3BDB"/>
    <w:rsid w:val="00A00E82"/>
    <w:rsid w:val="00A13264"/>
    <w:rsid w:val="00AA075F"/>
    <w:rsid w:val="00AF799E"/>
    <w:rsid w:val="00B1254D"/>
    <w:rsid w:val="00B5313D"/>
    <w:rsid w:val="00B76D36"/>
    <w:rsid w:val="00B81E54"/>
    <w:rsid w:val="00BA1C6F"/>
    <w:rsid w:val="00BA7686"/>
    <w:rsid w:val="00C41A9C"/>
    <w:rsid w:val="00C50FA4"/>
    <w:rsid w:val="00C668D8"/>
    <w:rsid w:val="00C814EF"/>
    <w:rsid w:val="00CC719E"/>
    <w:rsid w:val="00CD3528"/>
    <w:rsid w:val="00D4003A"/>
    <w:rsid w:val="00D5169F"/>
    <w:rsid w:val="00D955DD"/>
    <w:rsid w:val="00DB5B28"/>
    <w:rsid w:val="00DD53B6"/>
    <w:rsid w:val="00DE43F0"/>
    <w:rsid w:val="00DE7417"/>
    <w:rsid w:val="00E053FE"/>
    <w:rsid w:val="00E21021"/>
    <w:rsid w:val="00E66CB5"/>
    <w:rsid w:val="00E877A0"/>
    <w:rsid w:val="00EB3D21"/>
    <w:rsid w:val="00ED542B"/>
    <w:rsid w:val="00F0296E"/>
    <w:rsid w:val="00F078F6"/>
    <w:rsid w:val="00F14A42"/>
    <w:rsid w:val="00F26183"/>
    <w:rsid w:val="00F278D1"/>
    <w:rsid w:val="00F833CD"/>
    <w:rsid w:val="00FB011A"/>
    <w:rsid w:val="00FC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8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C41A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41A9C"/>
    <w:rPr>
      <w:b/>
      <w:bCs/>
    </w:rPr>
  </w:style>
  <w:style w:type="paragraph" w:styleId="Prrafodelista">
    <w:name w:val="List Paragraph"/>
    <w:basedOn w:val="Normal"/>
    <w:uiPriority w:val="34"/>
    <w:qFormat/>
    <w:rsid w:val="00D5169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8C7088-F40D-41C6-856F-9245AB5E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37</TotalTime>
  <Pages>5</Pages>
  <Words>876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5683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Alexander</cp:lastModifiedBy>
  <cp:revision>3</cp:revision>
  <cp:lastPrinted>2015-07-23T21:07:00Z</cp:lastPrinted>
  <dcterms:created xsi:type="dcterms:W3CDTF">2015-08-10T16:58:00Z</dcterms:created>
  <dcterms:modified xsi:type="dcterms:W3CDTF">2019-08-13T02:04:00Z</dcterms:modified>
</cp:coreProperties>
</file>